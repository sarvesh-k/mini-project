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8DC9B5B" w14:textId="4B59D9C1" w:rsidR="006F3721" w:rsidRP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52B6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Application to find Transformer equivalent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circuit</w:t>
                            </w:r>
                            <w:r w:rsidRPr="00C52B6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Assessing cost effectiveness of motor and approximate monthly bill of house.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8DC9B5B" w14:textId="4B59D9C1" w:rsidR="006F3721" w:rsidRP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52B6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Application to find Transformer equivalent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circuit</w:t>
                      </w:r>
                      <w:r w:rsidRPr="00C52B6C">
                        <w:rPr>
                          <w:rFonts w:ascii="Arial" w:hAnsi="Arial" w:cs="Arial"/>
                          <w:sz w:val="40"/>
                          <w:szCs w:val="4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Assessing cost effectiveness of motor and approximate monthly bill of house.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14:paraId="48DC9A51" w14:textId="70464C9F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43926B20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5BB5D03F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Member: Himanshu Kaushish</w:t>
                            </w:r>
                          </w:p>
                          <w:p w14:paraId="48DC9B63" w14:textId="4EE20CF5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257170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5BB5D03F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>Member: Himanshu Kaushish</w:t>
                      </w:r>
                    </w:p>
                    <w:p w14:paraId="48DC9B63" w14:textId="4EE20CF5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257170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  <w:tc>
          <w:tcPr>
            <w:tcW w:w="518" w:type="pct"/>
            <w:vAlign w:val="center"/>
          </w:tcPr>
          <w:p w14:paraId="48DC9A5A" w14:textId="4D062050"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13.4.20</w:t>
            </w:r>
          </w:p>
        </w:tc>
        <w:tc>
          <w:tcPr>
            <w:tcW w:w="863" w:type="pct"/>
            <w:vAlign w:val="center"/>
          </w:tcPr>
          <w:p w14:paraId="48DC9A5B" w14:textId="084A2068" w:rsidR="001B4CE7" w:rsidRPr="007B3ACD" w:rsidRDefault="00C52B6C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Himanshu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55353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5B640" w14:textId="77777777" w:rsidR="00655353" w:rsidRDefault="00655353" w:rsidP="006A582B">
      <w:r>
        <w:separator/>
      </w:r>
    </w:p>
  </w:endnote>
  <w:endnote w:type="continuationSeparator" w:id="0">
    <w:p w14:paraId="062347B3" w14:textId="77777777" w:rsidR="00655353" w:rsidRDefault="00655353" w:rsidP="006A582B">
      <w:r>
        <w:continuationSeparator/>
      </w:r>
    </w:p>
  </w:endnote>
  <w:endnote w:type="continuationNotice" w:id="1">
    <w:p w14:paraId="2A9AA943" w14:textId="77777777" w:rsidR="00655353" w:rsidRDefault="00655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5BBC9" w14:textId="77777777" w:rsidR="00655353" w:rsidRDefault="00655353" w:rsidP="006A582B">
      <w:r>
        <w:separator/>
      </w:r>
    </w:p>
  </w:footnote>
  <w:footnote w:type="continuationSeparator" w:id="0">
    <w:p w14:paraId="03A680DE" w14:textId="77777777" w:rsidR="00655353" w:rsidRDefault="00655353" w:rsidP="006A582B">
      <w:r>
        <w:continuationSeparator/>
      </w:r>
    </w:p>
  </w:footnote>
  <w:footnote w:type="continuationNotice" w:id="1">
    <w:p w14:paraId="17EBF402" w14:textId="77777777" w:rsidR="00655353" w:rsidRDefault="0065535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HIMANSHU KAUSHISH</cp:lastModifiedBy>
  <cp:revision>2</cp:revision>
  <cp:lastPrinted>2014-03-29T07:34:00Z</cp:lastPrinted>
  <dcterms:created xsi:type="dcterms:W3CDTF">2021-04-13T06:37:00Z</dcterms:created>
  <dcterms:modified xsi:type="dcterms:W3CDTF">2021-04-13T06:37:00Z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